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5C41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C26E3B9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1AFAF196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812BA42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8631D825865143FFBA6D2D93FE0C4006"/>
        </w:placeholder>
      </w:sdtPr>
      <w:sdtEndPr>
        <w:rPr>
          <w:sz w:val="48"/>
          <w:szCs w:val="48"/>
        </w:rPr>
      </w:sdtEndPr>
      <w:sdtContent>
        <w:p w14:paraId="71803EFE" w14:textId="3B21E447" w:rsidR="00D20149" w:rsidRPr="00950B62" w:rsidRDefault="003A2A5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</w:t>
          </w:r>
          <w:r w:rsidR="002256F4">
            <w:rPr>
              <w:b/>
              <w:bCs/>
              <w:sz w:val="36"/>
              <w:szCs w:val="36"/>
              <w:lang w:val="en-US"/>
            </w:rPr>
            <w:t>64 – Keyboard Controlled Kernal Switch</w:t>
          </w:r>
        </w:p>
        <w:bookmarkStart w:id="0" w:name="_GoBack" w:displacedByCustomXml="next"/>
        <w:bookmarkEnd w:id="0" w:displacedByCustomXml="next"/>
      </w:sdtContent>
    </w:sdt>
    <w:p w14:paraId="5FFD83A1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256F4">
        <w:rPr>
          <w:sz w:val="36"/>
          <w:szCs w:val="36"/>
          <w:lang w:val="en-US"/>
        </w:rPr>
        <w:t>128</w:t>
      </w:r>
    </w:p>
    <w:p w14:paraId="1BAFA88F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256F4">
        <w:rPr>
          <w:sz w:val="36"/>
          <w:szCs w:val="36"/>
          <w:lang w:val="en-US"/>
        </w:rPr>
        <w:t>0</w:t>
      </w:r>
    </w:p>
    <w:p w14:paraId="3CE22D1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256F4">
        <w:rPr>
          <w:sz w:val="36"/>
          <w:szCs w:val="36"/>
          <w:lang w:val="en-US"/>
        </w:rPr>
        <w:t>14.06.2019</w:t>
      </w:r>
    </w:p>
    <w:p w14:paraId="4BE8E5E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0C9D11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9678CA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8C34C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1D1295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02B6B7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CC64F9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EE7DD1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018E27E" w14:textId="77777777" w:rsidR="009A38BA" w:rsidRDefault="009A38BA" w:rsidP="009A38BA">
      <w:pPr>
        <w:rPr>
          <w:sz w:val="20"/>
          <w:szCs w:val="20"/>
        </w:rPr>
      </w:pPr>
    </w:p>
    <w:sectPr w:rsidR="009A38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6F4"/>
    <w:rsid w:val="001A1A69"/>
    <w:rsid w:val="002256F4"/>
    <w:rsid w:val="00394953"/>
    <w:rsid w:val="003A2A5C"/>
    <w:rsid w:val="006300CE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15E6"/>
  <w15:chartTrackingRefBased/>
  <w15:docId w15:val="{96BD95FC-BF8E-442D-89C3-4B9961F5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BC"/>
    <w:rPr>
      <w:rFonts w:ascii="Futura Lt BT" w:hAnsi="Futura Lt B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31D825865143FFBA6D2D93FE0C4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711221-3B70-40DE-A48F-B1A3AC1B0C3F}"/>
      </w:docPartPr>
      <w:docPartBody>
        <w:p w:rsidR="00331D02" w:rsidRDefault="00D431B1">
          <w:pPr>
            <w:pStyle w:val="8631D825865143FFBA6D2D93FE0C4006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D02"/>
    <w:rsid w:val="001B7E14"/>
    <w:rsid w:val="00331D02"/>
    <w:rsid w:val="00AA2E2A"/>
    <w:rsid w:val="00D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31D825865143FFBA6D2D93FE0C4006">
    <w:name w:val="8631D825865143FFBA6D2D93FE0C4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3FE8-8FDF-6C4D-8D37-2F0B9D63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C:\Users\sven\Documents\Benutzerdefinierte Office-Vorlagen\Cover_sheet.dotx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Microsoft Office User</cp:lastModifiedBy>
  <cp:revision>4</cp:revision>
  <dcterms:created xsi:type="dcterms:W3CDTF">2019-06-15T12:19:00Z</dcterms:created>
  <dcterms:modified xsi:type="dcterms:W3CDTF">2019-07-04T11:58:00Z</dcterms:modified>
</cp:coreProperties>
</file>