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8631D825865143FFBA6D2D93FE0C4006"/>
        </w:placeholder>
      </w:sdtPr>
      <w:sdtEndPr>
        <w:rPr>
          <w:sz w:val="48"/>
          <w:szCs w:val="48"/>
        </w:rPr>
      </w:sdtEndPr>
      <w:sdtContent>
        <w:p w:rsidR="00D20149" w:rsidRPr="00950B62" w:rsidRDefault="002256F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C64 – Keyboard Controlled Kernal Switch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256F4">
        <w:rPr>
          <w:sz w:val="36"/>
          <w:szCs w:val="36"/>
          <w:lang w:val="en-US"/>
        </w:rPr>
        <w:t>128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0B18AE">
        <w:rPr>
          <w:sz w:val="36"/>
          <w:szCs w:val="36"/>
          <w:lang w:val="en-US"/>
        </w:rPr>
        <w:t>1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0B18AE">
        <w:rPr>
          <w:sz w:val="36"/>
          <w:szCs w:val="36"/>
          <w:lang w:val="en-US"/>
        </w:rPr>
        <w:t>25</w:t>
      </w:r>
      <w:r w:rsidR="002256F4">
        <w:rPr>
          <w:sz w:val="36"/>
          <w:szCs w:val="36"/>
          <w:lang w:val="en-US"/>
        </w:rPr>
        <w:t>.0</w:t>
      </w:r>
      <w:r w:rsidR="000B18AE">
        <w:rPr>
          <w:sz w:val="36"/>
          <w:szCs w:val="36"/>
          <w:lang w:val="en-US"/>
        </w:rPr>
        <w:t>7</w:t>
      </w:r>
      <w:r w:rsidR="002256F4">
        <w:rPr>
          <w:sz w:val="36"/>
          <w:szCs w:val="36"/>
          <w:lang w:val="en-US"/>
        </w:rPr>
        <w:t>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33B69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144912" cy="3465233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95_-_KA&amp;KS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02" cy="348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F4"/>
    <w:rsid w:val="000B18AE"/>
    <w:rsid w:val="002256F4"/>
    <w:rsid w:val="00394953"/>
    <w:rsid w:val="0070552A"/>
    <w:rsid w:val="007D5C22"/>
    <w:rsid w:val="00923FE4"/>
    <w:rsid w:val="00933B69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66FB"/>
  <w15:chartTrackingRefBased/>
  <w15:docId w15:val="{96BD95FC-BF8E-442D-89C3-4B9961F5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31D825865143FFBA6D2D93FE0C40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711221-3B70-40DE-A48F-B1A3AC1B0C3F}"/>
      </w:docPartPr>
      <w:docPartBody>
        <w:p w:rsidR="00E019DF" w:rsidRDefault="00E019DF">
          <w:pPr>
            <w:pStyle w:val="8631D825865143FFBA6D2D93FE0C4006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DF"/>
    <w:rsid w:val="00E0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631D825865143FFBA6D2D93FE0C4006">
    <w:name w:val="8631D825865143FFBA6D2D93FE0C4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EFBAE-298C-4E43-BEA8-CE5C38F5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2019-06-15T12:19:00Z</dcterms:created>
  <dcterms:modified xsi:type="dcterms:W3CDTF">2019-07-25T15:14:00Z</dcterms:modified>
</cp:coreProperties>
</file>